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F1" w:rsidRDefault="008D7FF1" w:rsidP="0089697A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CD00A7">
        <w:rPr>
          <w:b/>
          <w:caps/>
          <w:sz w:val="28"/>
          <w:szCs w:val="28"/>
        </w:rPr>
        <w:t>Вступ</w:t>
      </w:r>
    </w:p>
    <w:p w:rsidR="008D7FF1" w:rsidRDefault="008D7FF1" w:rsidP="0089697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7FF1" w:rsidRDefault="008D7FF1" w:rsidP="0089697A">
      <w:pPr>
        <w:pStyle w:val="NormalWe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532D50">
        <w:rPr>
          <w:sz w:val="28"/>
          <w:szCs w:val="28"/>
          <w:lang w:val="uk-UA"/>
        </w:rPr>
        <w:t xml:space="preserve">Метою даної роботи є </w:t>
      </w:r>
      <w:r w:rsidRPr="00466F31">
        <w:rPr>
          <w:sz w:val="28"/>
          <w:szCs w:val="28"/>
          <w:lang w:val="uk-UA"/>
        </w:rPr>
        <w:t>вибір необхідного обладнання та обґрунтування його технологічних параметрів для зменшення викидів забруднюючих речовин в атмосферу.</w:t>
      </w:r>
    </w:p>
    <w:p w:rsidR="008D7FF1" w:rsidRPr="0089697A" w:rsidRDefault="008D7FF1" w:rsidP="0089697A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7859CA">
        <w:rPr>
          <w:sz w:val="28"/>
          <w:szCs w:val="28"/>
        </w:rPr>
        <w:t>Об’єктом дослідження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процес забруднення атмосф</w:t>
      </w:r>
      <w:r>
        <w:rPr>
          <w:sz w:val="28"/>
          <w:szCs w:val="28"/>
        </w:rPr>
        <w:t>ерного повітря частками гір</w:t>
      </w:r>
      <w:r>
        <w:rPr>
          <w:sz w:val="28"/>
          <w:szCs w:val="28"/>
          <w:lang w:val="ru-RU"/>
        </w:rPr>
        <w:t>ничо</w:t>
      </w:r>
      <w:r>
        <w:rPr>
          <w:sz w:val="28"/>
          <w:szCs w:val="28"/>
        </w:rPr>
        <w:t>ї</w:t>
      </w:r>
      <w:r w:rsidRPr="00F452D0">
        <w:rPr>
          <w:sz w:val="28"/>
          <w:szCs w:val="28"/>
        </w:rPr>
        <w:t xml:space="preserve"> маси</w:t>
      </w:r>
      <w:r>
        <w:rPr>
          <w:sz w:val="28"/>
          <w:szCs w:val="28"/>
          <w:lang w:val="ru-RU"/>
        </w:rPr>
        <w:t>.</w:t>
      </w:r>
    </w:p>
    <w:p w:rsidR="008D7FF1" w:rsidRDefault="008D7FF1" w:rsidP="0089697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D00A7">
        <w:rPr>
          <w:sz w:val="28"/>
          <w:szCs w:val="28"/>
        </w:rPr>
        <w:t>Предмет дослідження –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показники забруднення атмосферного повітря</w:t>
      </w:r>
      <w:r>
        <w:rPr>
          <w:sz w:val="28"/>
          <w:szCs w:val="28"/>
        </w:rPr>
        <w:t xml:space="preserve"> на ВАТ «Коростенський щебзавод». </w:t>
      </w:r>
    </w:p>
    <w:p w:rsidR="008D7FF1" w:rsidRPr="00F452D0" w:rsidRDefault="008D7FF1" w:rsidP="008969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F452D0">
        <w:rPr>
          <w:sz w:val="28"/>
          <w:szCs w:val="28"/>
        </w:rPr>
        <w:t>Будівельна промисловість з кожним днем потребує нових методів виробництва будівельних матеріалів, так як потреби людства зростають, стан навколишнього середовища погіршується, при цьому ресурси для виробництва цих потреб зменшуються, а із забрудненням атмосферного повітря боротьба не ведеться. Розглядаючи дробильне обладнання для подрібнення гірських порід, стає зрозумілим, що ця галузь виробництва потребує впровадження нових методів подрібнення, що полягає в заміні старого обладнання на нове, з кращими системами пилоподавлення та з кращою продуктивністю.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Це є актуальною науково-практичною задачею.</w:t>
      </w:r>
    </w:p>
    <w:p w:rsidR="008D7FF1" w:rsidRPr="001D7613" w:rsidRDefault="008D7FF1" w:rsidP="0089697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проекті проведений аналіз існуючого обладнання для подрібнення гірничої маси, обґрунтовано та рекомендовано</w:t>
      </w:r>
      <w:r w:rsidRPr="007E2773">
        <w:rPr>
          <w:sz w:val="28"/>
          <w:szCs w:val="28"/>
        </w:rPr>
        <w:t xml:space="preserve"> використовувати</w:t>
      </w:r>
      <w:r>
        <w:rPr>
          <w:sz w:val="28"/>
          <w:szCs w:val="28"/>
        </w:rPr>
        <w:t xml:space="preserve"> конусну дробарку </w:t>
      </w:r>
      <w:r>
        <w:rPr>
          <w:sz w:val="28"/>
          <w:szCs w:val="28"/>
          <w:lang w:val="en-US"/>
        </w:rPr>
        <w:t>Nordberg</w:t>
      </w:r>
      <w:r w:rsidRPr="00896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HP</w:t>
      </w:r>
      <w:r w:rsidRPr="0089697A">
        <w:rPr>
          <w:sz w:val="28"/>
          <w:szCs w:val="28"/>
        </w:rPr>
        <w:t xml:space="preserve"> 800</w:t>
      </w:r>
      <w:r>
        <w:rPr>
          <w:sz w:val="28"/>
          <w:szCs w:val="28"/>
        </w:rPr>
        <w:t>.</w:t>
      </w:r>
    </w:p>
    <w:p w:rsidR="008D7FF1" w:rsidRDefault="008D7FF1" w:rsidP="0089697A">
      <w:pPr>
        <w:spacing w:line="360" w:lineRule="auto"/>
        <w:ind w:firstLine="709"/>
        <w:contextualSpacing/>
        <w:jc w:val="both"/>
      </w:pPr>
      <w:r w:rsidRPr="00CD00A7">
        <w:rPr>
          <w:sz w:val="28"/>
        </w:rPr>
        <w:t xml:space="preserve">Результати дипломного проекту можуть бути використані </w:t>
      </w:r>
      <w:r>
        <w:rPr>
          <w:sz w:val="28"/>
          <w:szCs w:val="28"/>
        </w:rPr>
        <w:t xml:space="preserve">ВАТ «Коростенський щебзавод» </w:t>
      </w:r>
      <w:r>
        <w:rPr>
          <w:sz w:val="28"/>
        </w:rPr>
        <w:t>та</w:t>
      </w:r>
      <w:r w:rsidRPr="00CD00A7">
        <w:rPr>
          <w:sz w:val="28"/>
        </w:rPr>
        <w:t xml:space="preserve"> іншими підприємствами для підвищення ефективності господарської діяльності і вдосконалення власної </w:t>
      </w:r>
      <w:r>
        <w:rPr>
          <w:sz w:val="28"/>
        </w:rPr>
        <w:t>технологічної лінії виготовлення щебеню, що приведе до зменшення впливу на навколишнє середовище.</w:t>
      </w:r>
    </w:p>
    <w:p w:rsidR="008D7FF1" w:rsidRDefault="008D7FF1" w:rsidP="006620C2">
      <w:pPr>
        <w:ind w:firstLine="709"/>
      </w:pPr>
    </w:p>
    <w:p w:rsidR="008D7FF1" w:rsidRDefault="008D7FF1" w:rsidP="006620C2">
      <w:pPr>
        <w:ind w:firstLine="709"/>
      </w:pPr>
    </w:p>
    <w:p w:rsidR="008D7FF1" w:rsidRDefault="008D7FF1" w:rsidP="006620C2">
      <w:pPr>
        <w:ind w:firstLine="709"/>
      </w:pPr>
    </w:p>
    <w:p w:rsidR="008D7FF1" w:rsidRDefault="008D7FF1" w:rsidP="006620C2">
      <w:pPr>
        <w:ind w:firstLine="709"/>
      </w:pPr>
    </w:p>
    <w:p w:rsidR="008D7FF1" w:rsidRDefault="008D7FF1" w:rsidP="006620C2">
      <w:pPr>
        <w:ind w:firstLine="709"/>
      </w:pPr>
    </w:p>
    <w:p w:rsidR="008D7FF1" w:rsidRDefault="008D7FF1" w:rsidP="006620C2">
      <w:pPr>
        <w:ind w:firstLine="709"/>
      </w:pPr>
    </w:p>
    <w:p w:rsidR="008D7FF1" w:rsidRDefault="008D7FF1" w:rsidP="0089697A"/>
    <w:sectPr w:rsidR="008D7FF1" w:rsidSect="006620C2">
      <w:headerReference w:type="default" r:id="rId6"/>
      <w:headerReference w:type="first" r:id="rId7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FF1" w:rsidRDefault="008D7FF1" w:rsidP="00532D50">
      <w:r>
        <w:separator/>
      </w:r>
    </w:p>
  </w:endnote>
  <w:endnote w:type="continuationSeparator" w:id="1">
    <w:p w:rsidR="008D7FF1" w:rsidRDefault="008D7FF1" w:rsidP="00532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FF1" w:rsidRDefault="008D7FF1" w:rsidP="00532D50">
      <w:r>
        <w:separator/>
      </w:r>
    </w:p>
  </w:footnote>
  <w:footnote w:type="continuationSeparator" w:id="1">
    <w:p w:rsidR="008D7FF1" w:rsidRDefault="008D7FF1" w:rsidP="00532D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FF1" w:rsidRDefault="008D7FF1">
    <w:pPr>
      <w:pStyle w:val="Header"/>
    </w:pPr>
    <w:r>
      <w:rPr>
        <w:noProof/>
        <w:lang w:val="ru-RU" w:eastAsia="ru-RU"/>
      </w:rPr>
      <w:pict>
        <v:group id="_x0000_s2049" style="position:absolute;margin-left:57.35pt;margin-top:18.15pt;width:521.5pt;height:807.2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8D7FF1" w:rsidRDefault="008D7FF1" w:rsidP="00532D50">
                  <w:pPr>
                    <w:jc w:val="center"/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8D7FF1" w:rsidRDefault="008D7FF1" w:rsidP="00532D50">
                  <w:pPr>
                    <w:jc w:val="center"/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8D7FF1" w:rsidRDefault="008D7FF1" w:rsidP="00532D50">
                  <w:pPr>
                    <w:jc w:val="center"/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8D7FF1" w:rsidRPr="002B169C" w:rsidRDefault="008D7FF1" w:rsidP="00532D50">
                  <w:pPr>
                    <w:jc w:val="center"/>
                  </w:pPr>
                  <w:r w:rsidRPr="002B169C"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8D7FF1" w:rsidRDefault="008D7FF1" w:rsidP="00532D50">
                  <w:pPr>
                    <w:jc w:val="center"/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8D7FF1" w:rsidRDefault="008D7FF1" w:rsidP="00532D50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sz w:val="18"/>
                    </w:rPr>
                    <w:t>Арк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8D7FF1" w:rsidRPr="007372CD" w:rsidRDefault="008D7FF1" w:rsidP="00532D50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8D7FF1" w:rsidRPr="00AE4B01" w:rsidRDefault="008D7FF1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ОЗ-9</w:t>
                  </w:r>
                  <w:r w:rsidRPr="00AE4B01">
                    <w:rPr>
                      <w:sz w:val="28"/>
                      <w:szCs w:val="28"/>
                    </w:rPr>
                    <w:t>2.</w:t>
                  </w:r>
                  <w:r>
                    <w:rPr>
                      <w:sz w:val="28"/>
                      <w:szCs w:val="28"/>
                    </w:rPr>
                    <w:t>2403..13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FF1" w:rsidRDefault="008D7FF1">
    <w:pPr>
      <w:pStyle w:val="Header"/>
    </w:pPr>
    <w:bookmarkStart w:id="0" w:name="_GoBack"/>
    <w:bookmarkEnd w:id="0"/>
    <w:r>
      <w:rPr>
        <w:noProof/>
        <w:lang w:val="ru-RU" w:eastAsia="ru-RU"/>
      </w:rPr>
      <w:pict>
        <v:group id="_x0000_s2069" style="position:absolute;margin-left:58.25pt;margin-top:18.85pt;width:518.8pt;height:808.15pt;z-index:251662336;mso-position-horizontal-relative:page;mso-position-vertical-relative:page" coordsize="20000,20000" o:allowincell="f">
          <v:rect id="_x0000_s2070" style="position:absolute;width:20000;height:20000" filled="f" strokeweight="2pt"/>
          <v:line id="_x0000_s2071" style="position:absolute" from="993,17183" to="995,18221" strokeweight="2pt"/>
          <v:line id="_x0000_s2072" style="position:absolute" from="10,17173" to="19977,17174" strokeweight="2pt"/>
          <v:line id="_x0000_s2073" style="position:absolute" from="2186,17192" to="2188,19989" strokeweight="2pt"/>
          <v:line id="_x0000_s2074" style="position:absolute" from="4919,17192" to="4921,19989" strokeweight="2pt"/>
          <v:line id="_x0000_s2075" style="position:absolute" from="6557,17192" to="6559,19989" strokeweight="2pt"/>
          <v:line id="_x0000_s2076" style="position:absolute" from="7650,17183" to="7652,19979" strokeweight="2pt"/>
          <v:line id="_x0000_s2077" style="position:absolute" from="15848,18239" to="15852,18932" strokeweight="2pt"/>
          <v:line id="_x0000_s2078" style="position:absolute" from="10,19293" to="7631,19295" strokeweight="1pt"/>
          <v:line id="_x0000_s2079" style="position:absolute" from="10,19646" to="7631,19647" strokeweight="1pt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:rsidR="008D7FF1" w:rsidRDefault="008D7FF1" w:rsidP="00532D50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:rsidR="008D7FF1" w:rsidRDefault="008D7FF1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:rsidR="008D7FF1" w:rsidRDefault="008D7FF1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:rsidR="008D7FF1" w:rsidRDefault="008D7FF1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:rsidR="008D7FF1" w:rsidRDefault="008D7FF1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:rsidR="008D7FF1" w:rsidRDefault="008D7FF1" w:rsidP="00532D50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:rsidR="008D7FF1" w:rsidRPr="009C0831" w:rsidRDefault="008D7FF1" w:rsidP="00532D50">
                  <w:pPr>
                    <w:pStyle w:val="a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</w:p>
              </w:txbxContent>
            </v:textbox>
          </v:rect>
          <v:rect id="_x0000_s2087" style="position:absolute;left:7760;top:17481;width:12159;height:477" filled="f" stroked="f" strokeweight=".25pt">
            <v:textbox style="mso-next-textbox:#_x0000_s2087" inset="1pt,1pt,1pt,1pt">
              <w:txbxContent>
                <w:p w:rsidR="008D7FF1" w:rsidRPr="003B10A2" w:rsidRDefault="008D7FF1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 w:rsidRPr="00AE4B01">
                    <w:rPr>
                      <w:sz w:val="28"/>
                      <w:szCs w:val="28"/>
                    </w:rPr>
                    <w:t>ОЗ-</w:t>
                  </w:r>
                  <w:r>
                    <w:rPr>
                      <w:sz w:val="28"/>
                      <w:szCs w:val="28"/>
                    </w:rPr>
                    <w:t>11.2403.85.15</w:t>
                  </w:r>
                </w:p>
                <w:p w:rsidR="008D7FF1" w:rsidRDefault="008D7FF1" w:rsidP="00532D50"/>
              </w:txbxContent>
            </v:textbox>
          </v:rect>
          <v:line id="_x0000_s2088" style="position:absolute" from="12,18233" to="19979,18234" strokeweight="2pt"/>
          <v:line id="_x0000_s2089" style="position:absolute" from="25,17881" to="7646,17882" strokeweight="2pt"/>
          <v:line id="_x0000_s2090" style="position:absolute" from="10,17526" to="7631,17527" strokeweight="1pt"/>
          <v:line id="_x0000_s2091" style="position:absolute" from="10,18938" to="7631,18939" strokeweight="1pt"/>
          <v:line id="_x0000_s2092" style="position:absolute" from="10,18583" to="7631,18584" strokeweight="1pt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:rsidR="008D7FF1" w:rsidRDefault="008D7FF1" w:rsidP="00532D50">
                    <w:pPr>
                      <w:pStyle w:val="a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:rsidR="008D7FF1" w:rsidRPr="007859CA" w:rsidRDefault="008D7FF1" w:rsidP="00532D50">
                    <w:pPr>
                      <w:pStyle w:val="a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Литвинчук Д.О.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:rsidR="008D7FF1" w:rsidRDefault="008D7FF1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:rsidR="008D7FF1" w:rsidRPr="007859CA" w:rsidRDefault="008D7FF1" w:rsidP="00532D50">
                    <w:pPr>
                      <w:pStyle w:val="a"/>
                      <w:rPr>
                        <w:rFonts w:ascii="Times New Roman" w:hAnsi="Times New Roman"/>
                      </w:rPr>
                    </w:pPr>
                    <w:r w:rsidRPr="007859CA">
                      <w:rPr>
                        <w:rFonts w:ascii="Times New Roman" w:hAnsi="Times New Roman"/>
                        <w:sz w:val="18"/>
                      </w:rPr>
                      <w:t>Тверда О.Я.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:rsidR="008D7FF1" w:rsidRDefault="008D7FF1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:rsidR="008D7FF1" w:rsidRDefault="008D7FF1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:rsidR="008D7FF1" w:rsidRDefault="008D7FF1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:rsidR="008D7FF1" w:rsidRDefault="008D7FF1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:rsidR="008D7FF1" w:rsidRDefault="008D7FF1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Затверд.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:rsidR="008D7FF1" w:rsidRDefault="008D7FF1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line id="_x0000_s2108" style="position:absolute" from="14208,18239" to="14210,19979" strokeweight="2pt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:rsidR="008D7FF1" w:rsidRDefault="008D7FF1" w:rsidP="00532D50">
                  <w:pPr>
                    <w:pStyle w:val="Heading1"/>
                    <w:spacing w:before="0" w:after="0" w:line="240" w:lineRule="auto"/>
                    <w:rPr>
                      <w:rFonts w:ascii="Times New Roman" w:hAnsi="Times New Roman"/>
                      <w:b w:val="0"/>
                      <w:sz w:val="24"/>
                      <w:szCs w:val="24"/>
                      <w:lang w:val="ru-RU"/>
                    </w:rPr>
                  </w:pPr>
                </w:p>
                <w:p w:rsidR="008D7FF1" w:rsidRPr="007859CA" w:rsidRDefault="008D7FF1" w:rsidP="00532D50">
                  <w:pPr>
                    <w:pStyle w:val="Heading1"/>
                    <w:spacing w:before="0" w:after="0" w:line="240" w:lineRule="auto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  <w:r w:rsidRPr="007859CA">
                    <w:rPr>
                      <w:rFonts w:ascii="Times New Roman" w:hAnsi="Times New Roman"/>
                      <w:b w:val="0"/>
                      <w:sz w:val="28"/>
                      <w:szCs w:val="28"/>
                      <w:lang w:val="ru-RU"/>
                    </w:rPr>
                    <w:t>Вступ</w:t>
                  </w:r>
                </w:p>
              </w:txbxContent>
            </v:textbox>
          </v:rect>
          <v:line id="_x0000_s2110" style="position:absolute" from="14221,18587" to="19990,18588" strokeweight="2pt"/>
          <v:line id="_x0000_s2111" style="position:absolute" from="14219,18939" to="19988,18941" strokeweight="2pt"/>
          <v:line id="_x0000_s2112" style="position:absolute" from="17487,18239" to="17490,18932" strokeweight="2pt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:rsidR="008D7FF1" w:rsidRDefault="008D7FF1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:rsidR="008D7FF1" w:rsidRDefault="008D7FF1" w:rsidP="00532D50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Аркушів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:rsidR="008D7FF1" w:rsidRPr="007859CA" w:rsidRDefault="008D7FF1" w:rsidP="007859CA">
                  <w:pPr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2116" style="position:absolute" from="14755,18594" to="14757,18932" strokeweight="1pt"/>
          <v:line id="_x0000_s2117" style="position:absolute" from="15301,18595" to="15303,18933" strokeweight="1pt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:rsidR="008D7FF1" w:rsidRPr="00AE4B01" w:rsidRDefault="008D7FF1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 w:rsidRPr="00AE4B01">
                    <w:rPr>
                      <w:sz w:val="28"/>
                      <w:szCs w:val="28"/>
                    </w:rPr>
                    <w:t>ІЕЕ, гр. ОЗ-</w:t>
                  </w:r>
                  <w:r>
                    <w:rPr>
                      <w:sz w:val="28"/>
                      <w:szCs w:val="28"/>
                    </w:rPr>
                    <w:t>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2D50"/>
    <w:rsid w:val="000A1829"/>
    <w:rsid w:val="000C21B3"/>
    <w:rsid w:val="000E3518"/>
    <w:rsid w:val="00141B46"/>
    <w:rsid w:val="001D7613"/>
    <w:rsid w:val="001E2726"/>
    <w:rsid w:val="002218A6"/>
    <w:rsid w:val="00246D3D"/>
    <w:rsid w:val="002B169C"/>
    <w:rsid w:val="003B10A2"/>
    <w:rsid w:val="003F6173"/>
    <w:rsid w:val="00410DB3"/>
    <w:rsid w:val="00466F31"/>
    <w:rsid w:val="004B2437"/>
    <w:rsid w:val="004B2A4D"/>
    <w:rsid w:val="00530532"/>
    <w:rsid w:val="00532D50"/>
    <w:rsid w:val="006620C2"/>
    <w:rsid w:val="0072395A"/>
    <w:rsid w:val="007372CD"/>
    <w:rsid w:val="007657A9"/>
    <w:rsid w:val="007859CA"/>
    <w:rsid w:val="007E2773"/>
    <w:rsid w:val="008329BA"/>
    <w:rsid w:val="00841AD4"/>
    <w:rsid w:val="0089697A"/>
    <w:rsid w:val="008D7FF1"/>
    <w:rsid w:val="00970519"/>
    <w:rsid w:val="009C0831"/>
    <w:rsid w:val="00AE4B01"/>
    <w:rsid w:val="00BD7C6B"/>
    <w:rsid w:val="00C746C1"/>
    <w:rsid w:val="00CA3840"/>
    <w:rsid w:val="00CD00A7"/>
    <w:rsid w:val="00CD48AF"/>
    <w:rsid w:val="00D7313E"/>
    <w:rsid w:val="00DA74EC"/>
    <w:rsid w:val="00DC38CA"/>
    <w:rsid w:val="00E13A52"/>
    <w:rsid w:val="00EA59A6"/>
    <w:rsid w:val="00EB3566"/>
    <w:rsid w:val="00F21E4A"/>
    <w:rsid w:val="00F452D0"/>
    <w:rsid w:val="00FB4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D50"/>
    <w:rPr>
      <w:rFonts w:ascii="Times New Roman" w:hAnsi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32D50"/>
    <w:pPr>
      <w:keepNext/>
      <w:spacing w:before="120" w:after="120" w:line="360" w:lineRule="auto"/>
      <w:jc w:val="center"/>
      <w:outlineLvl w:val="0"/>
    </w:pPr>
    <w:rPr>
      <w:rFonts w:ascii="Times New Roman CYR" w:eastAsia="Times New Roman" w:hAnsi="Times New Roman CYR"/>
      <w:b/>
      <w:sz w:val="32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32D50"/>
    <w:rPr>
      <w:rFonts w:ascii="Times New Roman CYR" w:hAnsi="Times New Roman CYR" w:cs="Times New Roman"/>
      <w:b/>
      <w:sz w:val="20"/>
      <w:szCs w:val="20"/>
      <w:lang w:val="uk-UA"/>
    </w:rPr>
  </w:style>
  <w:style w:type="paragraph" w:customStyle="1" w:styleId="a">
    <w:name w:val="Чертежный"/>
    <w:uiPriority w:val="99"/>
    <w:rsid w:val="00532D50"/>
    <w:pPr>
      <w:jc w:val="both"/>
    </w:pPr>
    <w:rPr>
      <w:rFonts w:ascii="ISOCPEUR" w:hAnsi="ISOCPEUR"/>
      <w:i/>
      <w:sz w:val="28"/>
      <w:szCs w:val="20"/>
      <w:lang w:val="uk-UA"/>
    </w:rPr>
  </w:style>
  <w:style w:type="character" w:customStyle="1" w:styleId="longtext">
    <w:name w:val="long_text"/>
    <w:basedOn w:val="DefaultParagraphFont"/>
    <w:uiPriority w:val="99"/>
    <w:rsid w:val="00532D50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NormalWeb">
    <w:name w:val="Normal (Web)"/>
    <w:basedOn w:val="Normal"/>
    <w:uiPriority w:val="99"/>
    <w:rsid w:val="00532D50"/>
    <w:pPr>
      <w:spacing w:before="100" w:beforeAutospacing="1" w:after="100" w:afterAutospacing="1"/>
    </w:pPr>
    <w:rPr>
      <w:rFonts w:eastAsia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210</Words>
  <Characters>1199</Characters>
  <Application>Microsoft Office Outlook</Application>
  <DocSecurity>0</DocSecurity>
  <Lines>0</Lines>
  <Paragraphs>0</Paragraphs>
  <ScaleCrop>false</ScaleCrop>
  <Company>Krokoz™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admin</dc:creator>
  <cp:keywords/>
  <dc:description/>
  <cp:lastModifiedBy>Admin</cp:lastModifiedBy>
  <cp:revision>2</cp:revision>
  <dcterms:created xsi:type="dcterms:W3CDTF">2015-06-10T19:04:00Z</dcterms:created>
  <dcterms:modified xsi:type="dcterms:W3CDTF">2015-06-10T19:04:00Z</dcterms:modified>
</cp:coreProperties>
</file>